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807"/>
        <w:gridCol w:w="2474"/>
        <w:gridCol w:w="2180"/>
        <w:gridCol w:w="1444"/>
        <w:gridCol w:w="2175"/>
      </w:tblGrid>
      <w:tr w:rsidR="00AD6E6B" w:rsidRPr="00BB5BC8" w:rsidTr="00E1562C">
        <w:trPr>
          <w:trHeight w:val="756"/>
          <w:jc w:val="center"/>
        </w:trPr>
        <w:tc>
          <w:tcPr>
            <w:tcW w:w="1807" w:type="dxa"/>
            <w:shd w:val="clear" w:color="auto" w:fill="auto"/>
            <w:tcMar>
              <w:top w:w="0" w:type="dxa"/>
            </w:tcMar>
          </w:tcPr>
          <w:p w:rsidR="00AD6E6B" w:rsidRPr="00BB5BC8" w:rsidRDefault="002115C9" w:rsidP="00E84ADE">
            <w:pPr>
              <w:rPr>
                <w:noProof/>
                <w:lang w:val="fr-FR"/>
              </w:rPr>
            </w:pPr>
            <w:r w:rsidRPr="00506EEA">
              <w:rPr>
                <w:noProof/>
                <w:lang w:val="fr-FR" w:eastAsia="fr-FR"/>
              </w:rPr>
              <w:drawing>
                <wp:anchor distT="0" distB="0" distL="114300" distR="114300" simplePos="0" relativeHeight="251661824" behindDoc="1" locked="0" layoutInCell="1" allowOverlap="1" wp14:anchorId="56D96CFC" wp14:editId="6E36E718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85090</wp:posOffset>
                  </wp:positionV>
                  <wp:extent cx="1001980" cy="466547"/>
                  <wp:effectExtent l="0" t="0" r="0" b="0"/>
                  <wp:wrapTight wrapText="bothSides">
                    <wp:wrapPolygon edited="0">
                      <wp:start x="8218" y="0"/>
                      <wp:lineTo x="3287" y="2649"/>
                      <wp:lineTo x="1644" y="13243"/>
                      <wp:lineTo x="3287" y="15891"/>
                      <wp:lineTo x="3287" y="20305"/>
                      <wp:lineTo x="6985" y="20305"/>
                      <wp:lineTo x="16436" y="17657"/>
                      <wp:lineTo x="16025" y="15891"/>
                      <wp:lineTo x="19724" y="7946"/>
                      <wp:lineTo x="19313" y="2649"/>
                      <wp:lineTo x="15204" y="0"/>
                      <wp:lineTo x="8218" y="0"/>
                    </wp:wrapPolygon>
                  </wp:wrapTight>
                  <wp:docPr id="2" name="Image 2" descr="C:\Users\Yohan\supinfo\2DEV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ohan\supinfo\2DEV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980" cy="46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73" w:type="dxa"/>
            <w:gridSpan w:val="4"/>
            <w:shd w:val="clear" w:color="auto" w:fill="auto"/>
          </w:tcPr>
          <w:p w:rsidR="00AD6E6B" w:rsidRPr="00BB5BC8" w:rsidRDefault="00C810A3" w:rsidP="00AD6E6B">
            <w:pPr>
              <w:pStyle w:val="Titre1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DFEADF"/>
                <w:lang w:val="fr-FR"/>
              </w:rPr>
              <w:t>Facture</w:t>
            </w:r>
            <w:r w:rsidR="002115C9">
              <w:rPr>
                <w:rFonts w:ascii="Microsoft Sans Serif" w:hAnsi="Microsoft Sans Serif"/>
                <w:noProof/>
                <w:color w:val="DFEADF"/>
                <w:lang w:val="fr-FR"/>
              </w:rPr>
              <w:t xml:space="preserve"> n°001027</w:t>
            </w:r>
          </w:p>
        </w:tc>
      </w:tr>
      <w:tr w:rsidR="00F56369" w:rsidRPr="002115C9" w:rsidTr="00E1562C">
        <w:trPr>
          <w:trHeight w:val="288"/>
          <w:jc w:val="center"/>
        </w:trPr>
        <w:sdt>
          <w:sdtPr>
            <w:rPr>
              <w:noProof/>
              <w:lang w:val="fr-FR"/>
            </w:rPr>
            <w:id w:val="717350474"/>
            <w:placeholder>
              <w:docPart w:val="A3A7F9FC119B4BFDBC0C5599EE889914"/>
            </w:placeholder>
          </w:sdtPr>
          <w:sdtEndPr/>
          <w:sdtContent>
            <w:tc>
              <w:tcPr>
                <w:tcW w:w="7905" w:type="dxa"/>
                <w:gridSpan w:val="4"/>
                <w:shd w:val="clear" w:color="auto" w:fill="auto"/>
                <w:tcMar>
                  <w:top w:w="0" w:type="dxa"/>
                </w:tcMar>
              </w:tcPr>
              <w:p w:rsidR="00F56369" w:rsidRPr="00BB5BC8" w:rsidRDefault="002115C9" w:rsidP="002115C9">
                <w:pPr>
                  <w:pStyle w:val="slogan"/>
                  <w:rPr>
                    <w:noProof/>
                    <w:lang w:val="fr-FR"/>
                  </w:rPr>
                </w:pPr>
                <w:r>
                  <w:rPr>
                    <w:noProof/>
                    <w:lang w:val="fr-FR"/>
                  </w:rPr>
                  <w:t>L’important, c’est de partir à point !</w:t>
                </w:r>
              </w:p>
            </w:tc>
          </w:sdtContent>
        </w:sdt>
        <w:tc>
          <w:tcPr>
            <w:tcW w:w="2175" w:type="dxa"/>
            <w:shd w:val="clear" w:color="auto" w:fill="auto"/>
          </w:tcPr>
          <w:p w:rsidR="00F56369" w:rsidRPr="002115C9" w:rsidRDefault="00F56369" w:rsidP="00304275">
            <w:pPr>
              <w:pStyle w:val="DateandNumber"/>
              <w:rPr>
                <w:rFonts w:ascii="Microsoft Sans Serif" w:hAnsi="Microsoft Sans Serif"/>
                <w:noProof/>
                <w:color w:val="808080"/>
                <w:lang w:val="en-GB"/>
              </w:rPr>
            </w:pPr>
            <w:r w:rsidRPr="002115C9">
              <w:rPr>
                <w:rFonts w:ascii="Microsoft Sans Serif" w:hAnsi="Microsoft Sans Serif"/>
                <w:noProof/>
                <w:color w:val="808080"/>
                <w:lang w:val="en-GB"/>
              </w:rPr>
              <w:t xml:space="preserve">Date : </w:t>
            </w:r>
            <w:sdt>
              <w:sdtPr>
                <w:rPr>
                  <w:rFonts w:ascii="Microsoft Sans Serif" w:hAnsi="Microsoft Sans Serif"/>
                  <w:noProof/>
                  <w:color w:val="808080"/>
                  <w:lang w:val="fr-FR"/>
                </w:rPr>
                <w:id w:val="717350483"/>
                <w:placeholder>
                  <w:docPart w:val="937E387070CA4A808752D12BA66A2257"/>
                </w:placeholder>
                <w:date w:fullDate="2017-06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115C9">
                  <w:rPr>
                    <w:rFonts w:ascii="Microsoft Sans Serif" w:hAnsi="Microsoft Sans Serif"/>
                    <w:noProof/>
                    <w:color w:val="808080"/>
                  </w:rPr>
                  <w:t>6/29/2017</w:t>
                </w:r>
              </w:sdtContent>
            </w:sdt>
          </w:p>
          <w:p w:rsidR="00F56369" w:rsidRPr="002115C9" w:rsidRDefault="00F92DC8" w:rsidP="002115C9">
            <w:pPr>
              <w:pStyle w:val="DateandNumber"/>
              <w:rPr>
                <w:noProof/>
                <w:lang w:val="en-GB"/>
              </w:rPr>
            </w:pPr>
            <w:sdt>
              <w:sdtPr>
                <w:rPr>
                  <w:noProof/>
                  <w:lang w:val="fr-FR"/>
                </w:rPr>
                <w:id w:val="717350485"/>
                <w:placeholder>
                  <w:docPart w:val="DCF2E05A036843EFA7141744541ADC6B"/>
                </w:placeholder>
              </w:sdtPr>
              <w:sdtEndPr/>
              <w:sdtContent>
                <w:r w:rsidR="002115C9" w:rsidRPr="002115C9">
                  <w:rPr>
                    <w:noProof/>
                    <w:lang w:val="en-GB"/>
                  </w:rPr>
                  <w:t>TGOD-008-R</w:t>
                </w:r>
              </w:sdtContent>
            </w:sdt>
          </w:p>
        </w:tc>
      </w:tr>
      <w:tr w:rsidR="009C1689" w:rsidRPr="00E1562C" w:rsidTr="00E1562C">
        <w:trPr>
          <w:trHeight w:val="1155"/>
          <w:jc w:val="center"/>
        </w:trPr>
        <w:tc>
          <w:tcPr>
            <w:tcW w:w="4281" w:type="dxa"/>
            <w:gridSpan w:val="2"/>
            <w:shd w:val="clear" w:color="auto" w:fill="auto"/>
            <w:tcMar>
              <w:top w:w="0" w:type="dxa"/>
            </w:tcMar>
          </w:tcPr>
          <w:p w:rsidR="009C1689" w:rsidRPr="00BB5BC8" w:rsidRDefault="00255007" w:rsidP="008171B1">
            <w:pPr>
              <w:pStyle w:val="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À </w:t>
            </w:r>
          </w:p>
        </w:tc>
        <w:tc>
          <w:tcPr>
            <w:tcW w:w="2180" w:type="dxa"/>
            <w:shd w:val="clear" w:color="auto" w:fill="auto"/>
          </w:tcPr>
          <w:p w:rsidR="000E68A6" w:rsidRPr="00BB5BC8" w:rsidRDefault="000E68A6" w:rsidP="000E68A6">
            <w:pPr>
              <w:pStyle w:val="rightalignedtext"/>
              <w:rPr>
                <w:noProof/>
                <w:lang w:val="fr-FR"/>
              </w:rPr>
            </w:pPr>
          </w:p>
          <w:sdt>
            <w:sdtPr>
              <w:rPr>
                <w:noProof/>
                <w:color w:val="808080"/>
                <w:lang w:val="fr-FR"/>
              </w:rPr>
              <w:id w:val="716560481"/>
              <w:placeholder>
                <w:docPart w:val="659AB6B3094D4D97AFAA75F571253E2F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color w:val="808080"/>
                    <w:lang w:val="fr-FR"/>
                  </w:rPr>
                  <w:t>Deviant Squad</w:t>
                </w:r>
              </w:p>
            </w:sdtContent>
          </w:sdt>
          <w:sdt>
            <w:sdtPr>
              <w:rPr>
                <w:noProof/>
                <w:lang w:val="fr-FR"/>
              </w:rPr>
              <w:id w:val="716560484"/>
              <w:placeholder>
                <w:docPart w:val="EC3DB8C945DA42ACA5845F514B25D7BB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lang w:val="fr-FR"/>
                  </w:rPr>
                  <w:t>15 rue du Petit Saint-Dié</w:t>
                </w:r>
              </w:p>
            </w:sdtContent>
          </w:sdt>
          <w:sdt>
            <w:sdtPr>
              <w:rPr>
                <w:noProof/>
                <w:lang w:val="fr-FR"/>
              </w:rPr>
              <w:id w:val="716560486"/>
              <w:placeholder>
                <w:docPart w:val="4562BE3FB3CC42A9A236686DD9FAD018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lang w:val="fr-FR"/>
                  </w:rPr>
                  <w:t>88100, Saint Dié</w:t>
                </w:r>
              </w:p>
            </w:sdtContent>
          </w:sdt>
          <w:p w:rsidR="00E1562C" w:rsidRDefault="00F92DC8" w:rsidP="00E1562C">
            <w:pPr>
              <w:pStyle w:val="rightalignedtext"/>
              <w:rPr>
                <w:noProof/>
                <w:color w:val="808080"/>
                <w:lang w:val="fr-FR"/>
              </w:rPr>
            </w:pPr>
            <w:sdt>
              <w:sdtPr>
                <w:rPr>
                  <w:noProof/>
                  <w:color w:val="808080"/>
                  <w:lang w:val="fr-FR"/>
                </w:rPr>
                <w:id w:val="716560491"/>
                <w:placeholder>
                  <w:docPart w:val="9932AC3D43644A18B8725F14A6EAEB16"/>
                </w:placeholder>
              </w:sdtPr>
              <w:sdtEndPr/>
              <w:sdtContent>
                <w:r w:rsidR="00E1562C">
                  <w:rPr>
                    <w:noProof/>
                    <w:color w:val="808080"/>
                    <w:lang w:val="fr-FR"/>
                  </w:rPr>
                  <w:t>0602256875</w:t>
                </w:r>
              </w:sdtContent>
            </w:sdt>
          </w:p>
          <w:p w:rsidR="009C1689" w:rsidRPr="00BB5BC8" w:rsidRDefault="00E1562C" w:rsidP="00E1562C">
            <w:pPr>
              <w:pStyle w:val="rightalignedtext"/>
              <w:jc w:val="left"/>
              <w:rPr>
                <w:noProof/>
                <w:lang w:val="fr-FR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fr-FR"/>
              </w:rPr>
              <w:t>SIRET </w:t>
            </w:r>
            <w:sdt>
              <w:sdtPr>
                <w:rPr>
                  <w:noProof/>
                  <w:lang w:val="fr-FR"/>
                </w:rPr>
                <w:id w:val="716560494"/>
                <w:placeholder>
                  <w:docPart w:val="A0E6A1B3BBA947EAAD5F81692F263B02"/>
                </w:placeholder>
              </w:sdtPr>
              <w:sdtEndPr/>
              <w:sdtContent>
                <w:r>
                  <w:rPr>
                    <w:sz w:val="18"/>
                    <w:lang w:val="fr-FR"/>
                  </w:rPr>
                  <w:t>854758612</w:t>
                </w:r>
                <w:r w:rsidRPr="005C631A">
                  <w:rPr>
                    <w:sz w:val="18"/>
                    <w:lang w:val="fr-FR"/>
                  </w:rPr>
                  <w:t>00002</w:t>
                </w:r>
              </w:sdtContent>
            </w:sdt>
            <w:r>
              <w:rPr>
                <w:rFonts w:ascii="Microsoft Sans Serif" w:hAnsi="Microsoft Sans Serif"/>
                <w:noProof/>
                <w:color w:val="808080"/>
                <w:lang w:val="fr-FR"/>
              </w:rPr>
              <w:t xml:space="preserve"> </w:t>
            </w:r>
          </w:p>
        </w:tc>
        <w:tc>
          <w:tcPr>
            <w:tcW w:w="1444" w:type="dxa"/>
            <w:shd w:val="clear" w:color="auto" w:fill="auto"/>
          </w:tcPr>
          <w:p w:rsidR="009C1689" w:rsidRPr="00BB5BC8" w:rsidRDefault="00255007" w:rsidP="00255007">
            <w:pPr>
              <w:pStyle w:val="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DESTINATAIRE</w:t>
            </w:r>
            <w:r w:rsidR="008E037A" w:rsidRPr="00BB5BC8">
              <w:rPr>
                <w:noProof/>
                <w:lang w:val="fr-FR"/>
              </w:rPr>
              <w:br/>
            </w:r>
          </w:p>
        </w:tc>
        <w:tc>
          <w:tcPr>
            <w:tcW w:w="2175" w:type="dxa"/>
            <w:shd w:val="clear" w:color="auto" w:fill="auto"/>
          </w:tcPr>
          <w:p w:rsidR="000E68A6" w:rsidRPr="005B1BE1" w:rsidRDefault="000E68A6" w:rsidP="000E68A6">
            <w:pPr>
              <w:pStyle w:val="rightalignedtext"/>
              <w:rPr>
                <w:noProof/>
                <w:lang w:val="en-GB"/>
              </w:rPr>
            </w:pPr>
          </w:p>
          <w:sdt>
            <w:sdtPr>
              <w:rPr>
                <w:noProof/>
                <w:color w:val="808080"/>
                <w:lang w:val="fr-FR"/>
              </w:rPr>
              <w:id w:val="717350478"/>
              <w:placeholder>
                <w:docPart w:val="8E1136525BB54BA493271B701F700F61"/>
              </w:placeholder>
            </w:sdtPr>
            <w:sdtEndPr/>
            <w:sdtContent>
              <w:p w:rsidR="000E68A6" w:rsidRPr="00E1562C" w:rsidRDefault="00E1562C" w:rsidP="000E68A6">
                <w:pPr>
                  <w:pStyle w:val="rightalignedtext"/>
                  <w:rPr>
                    <w:noProof/>
                    <w:lang w:val="en-GB"/>
                  </w:rPr>
                </w:pPr>
                <w:r w:rsidRPr="00E1562C">
                  <w:rPr>
                    <w:noProof/>
                    <w:color w:val="808080"/>
                    <w:lang w:val="en-GB"/>
                  </w:rPr>
                  <w:t>The Good Old Days</w:t>
                </w:r>
              </w:p>
            </w:sdtContent>
          </w:sdt>
          <w:sdt>
            <w:sdtPr>
              <w:rPr>
                <w:noProof/>
                <w:lang w:val="fr-FR"/>
              </w:rPr>
              <w:id w:val="717350479"/>
              <w:placeholder>
                <w:docPart w:val="E03574CEFEC147CE8598407B43D0E389"/>
              </w:placeholder>
            </w:sdtPr>
            <w:sdtEndPr/>
            <w:sdtContent>
              <w:p w:rsidR="000E68A6" w:rsidRPr="00E1562C" w:rsidRDefault="00E1562C" w:rsidP="000E68A6">
                <w:pPr>
                  <w:pStyle w:val="rightalignedtext"/>
                  <w:rPr>
                    <w:noProof/>
                    <w:lang w:val="en-GB"/>
                  </w:rPr>
                </w:pPr>
                <w:r w:rsidRPr="00E1562C">
                  <w:rPr>
                    <w:noProof/>
                    <w:lang w:val="en-GB"/>
                  </w:rPr>
                  <w:t>8 Avenue Dante</w:t>
                </w:r>
              </w:p>
            </w:sdtContent>
          </w:sdt>
          <w:sdt>
            <w:sdtPr>
              <w:rPr>
                <w:noProof/>
                <w:lang w:val="fr-FR"/>
              </w:rPr>
              <w:id w:val="717350480"/>
              <w:placeholder>
                <w:docPart w:val="F9AC566F681D46D090660A8694677B4A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lang w:val="fr-FR"/>
                  </w:rPr>
                  <w:t>67200, Strasbourg</w:t>
                </w:r>
              </w:p>
            </w:sdtContent>
          </w:sdt>
          <w:sdt>
            <w:sdtPr>
              <w:rPr>
                <w:noProof/>
                <w:color w:val="808080"/>
                <w:lang w:val="fr-FR"/>
              </w:rPr>
              <w:id w:val="717350481"/>
              <w:placeholder>
                <w:docPart w:val="CD6EBD4EC2424E82889A2EA2020F6C5D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color w:val="808080"/>
                    <w:lang w:val="fr-FR"/>
                  </w:rPr>
                  <w:t>0635656565</w:t>
                </w:r>
              </w:p>
            </w:sdtContent>
          </w:sdt>
          <w:p w:rsidR="009C1689" w:rsidRPr="00BB5BC8" w:rsidRDefault="009C1689" w:rsidP="00E1562C">
            <w:pPr>
              <w:pStyle w:val="rightalignedtext"/>
              <w:rPr>
                <w:noProof/>
                <w:lang w:val="fr-FR"/>
              </w:rPr>
            </w:pPr>
          </w:p>
        </w:tc>
      </w:tr>
    </w:tbl>
    <w:p w:rsidR="00954EF9" w:rsidRPr="00BB5BC8" w:rsidRDefault="00954EF9" w:rsidP="004F202D">
      <w:pPr>
        <w:rPr>
          <w:noProof/>
          <w:lang w:val="fr-FR"/>
        </w:rPr>
      </w:pPr>
      <w:bookmarkStart w:id="0" w:name="_GoBack"/>
      <w:bookmarkEnd w:id="0"/>
    </w:p>
    <w:p w:rsidR="009C1689" w:rsidRPr="00BB5BC8" w:rsidRDefault="009C1689" w:rsidP="00F56369">
      <w:pPr>
        <w:rPr>
          <w:noProof/>
          <w:lang w:val="fr-FR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66"/>
        <w:gridCol w:w="1429"/>
        <w:gridCol w:w="2485"/>
        <w:gridCol w:w="1777"/>
        <w:gridCol w:w="1663"/>
        <w:gridCol w:w="1660"/>
      </w:tblGrid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F1654D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Qté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F1654D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N°article</w:t>
            </w: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F1654D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Description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9C1689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Prix unitaire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9C1689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Remise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F1654D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Total de la ligne</w:t>
            </w: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5B1BE1" w:rsidP="00AA16FA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5B1BE1" w:rsidP="00AA16FA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SUPL2154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5B1BE1" w:rsidP="00AA16FA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Tortue avec interpréteur de commandes LOGO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92DC8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6666</w:t>
            </w:r>
            <w:r w:rsidR="005B1BE1">
              <w:rPr>
                <w:noProof/>
                <w:lang w:val="fr-FR"/>
              </w:rPr>
              <w:t>€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5B1BE1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0%</w:t>
            </w: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92DC8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6666</w:t>
            </w:r>
            <w:r w:rsidR="005B1BE1">
              <w:rPr>
                <w:noProof/>
                <w:lang w:val="fr-FR"/>
              </w:rPr>
              <w:t>€</w:t>
            </w: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B629A1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BB5BC8" w:rsidRDefault="00B629A1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BB5BC8" w:rsidRDefault="00B629A1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BB5BC8" w:rsidRDefault="00B629A1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BB5BC8" w:rsidRDefault="00B629A1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BB5BC8" w:rsidRDefault="00B629A1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BB5BC8" w:rsidRDefault="00B629A1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1730EB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1730EB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1730EB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1730EB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5B1BE1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9C1689" w:rsidRPr="00BB5BC8" w:rsidTr="00011495">
        <w:trPr>
          <w:cantSplit/>
          <w:trHeight w:val="216"/>
          <w:jc w:val="center"/>
        </w:trPr>
        <w:tc>
          <w:tcPr>
            <w:tcW w:w="6840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BB5BC8" w:rsidRDefault="009C1689" w:rsidP="00A5139D">
            <w:pPr>
              <w:pStyle w:val="rightalignedtext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Pourcentage de remise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BB5BC8" w:rsidRDefault="005B1BE1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0%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BB5BC8" w:rsidRDefault="005B1BE1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0€</w:t>
            </w: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5139D">
            <w:pPr>
              <w:pStyle w:val="rightalignedtext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Sous-total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92DC8" w:rsidP="00B9178F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6666</w:t>
            </w:r>
            <w:r w:rsidR="005B1BE1">
              <w:rPr>
                <w:noProof/>
                <w:lang w:val="fr-FR"/>
              </w:rPr>
              <w:t>€</w:t>
            </w: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5139D">
            <w:pPr>
              <w:pStyle w:val="rightalignedtext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Taxes ventes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92DC8" w:rsidP="00B9178F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1333</w:t>
            </w:r>
            <w:r w:rsidR="005B1BE1">
              <w:rPr>
                <w:noProof/>
                <w:lang w:val="fr-FR"/>
              </w:rPr>
              <w:t>€</w:t>
            </w: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5139D">
            <w:pPr>
              <w:pStyle w:val="rightalignedtext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92DC8" w:rsidP="00B9178F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7999</w:t>
            </w:r>
            <w:r w:rsidR="005B1BE1">
              <w:rPr>
                <w:noProof/>
                <w:lang w:val="fr-FR"/>
              </w:rPr>
              <w:t>€</w:t>
            </w:r>
          </w:p>
        </w:tc>
      </w:tr>
    </w:tbl>
    <w:p w:rsidR="009C1689" w:rsidRPr="00BB5BC8" w:rsidRDefault="009C1689" w:rsidP="009C1689">
      <w:pPr>
        <w:pStyle w:val="lowercenteredtext"/>
        <w:rPr>
          <w:noProof/>
          <w:lang w:val="fr-FR"/>
        </w:rPr>
      </w:pPr>
      <w:r w:rsidRPr="00BB5BC8">
        <w:rPr>
          <w:rFonts w:ascii="Microsoft Sans Serif" w:hAnsi="Microsoft Sans Serif"/>
          <w:noProof/>
          <w:color w:val="B0CCB0"/>
          <w:lang w:val="fr-FR"/>
        </w:rPr>
        <w:t xml:space="preserve">Établir tous les chèques à l’ordre de </w:t>
      </w:r>
      <w:sdt>
        <w:sdtPr>
          <w:rPr>
            <w:noProof/>
            <w:lang w:val="fr-FR"/>
          </w:rPr>
          <w:id w:val="717350487"/>
          <w:placeholder>
            <w:docPart w:val="5D98E9429DAD4FF39070C97FCC38EACA"/>
          </w:placeholder>
        </w:sdtPr>
        <w:sdtEndPr/>
        <w:sdtContent>
          <w:r w:rsidR="004C7EF5">
            <w:rPr>
              <w:noProof/>
              <w:lang w:val="fr-FR"/>
            </w:rPr>
            <w:t>Deviant Squad</w:t>
          </w:r>
        </w:sdtContent>
      </w:sdt>
    </w:p>
    <w:p w:rsidR="009C1689" w:rsidRPr="00BB5BC8" w:rsidRDefault="009C1689" w:rsidP="00E14777">
      <w:pPr>
        <w:pStyle w:val="thankyou"/>
        <w:rPr>
          <w:noProof/>
          <w:lang w:val="fr-FR"/>
        </w:rPr>
      </w:pPr>
      <w:r w:rsidRPr="00BB5BC8">
        <w:rPr>
          <w:rFonts w:ascii="Microsoft Sans Serif" w:hAnsi="Microsoft Sans Serif"/>
          <w:noProof/>
          <w:color w:val="808080"/>
          <w:lang w:val="fr-FR"/>
        </w:rPr>
        <w:t>Merci de votre commande !</w:t>
      </w:r>
    </w:p>
    <w:p w:rsidR="00CA1C8D" w:rsidRPr="00BB5BC8" w:rsidRDefault="00CA1C8D" w:rsidP="004C7EF5">
      <w:pPr>
        <w:pStyle w:val="lowercenteredtext"/>
        <w:ind w:right="-540"/>
        <w:jc w:val="left"/>
        <w:rPr>
          <w:noProof/>
          <w:lang w:val="fr-FR"/>
        </w:rPr>
      </w:pPr>
    </w:p>
    <w:sectPr w:rsidR="00CA1C8D" w:rsidRPr="00BB5BC8" w:rsidSect="00E147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Logo placeholder" style="width:90pt;height:45pt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C9"/>
    <w:rsid w:val="00010191"/>
    <w:rsid w:val="00011495"/>
    <w:rsid w:val="000653AC"/>
    <w:rsid w:val="000E042A"/>
    <w:rsid w:val="000E68A6"/>
    <w:rsid w:val="000F6B47"/>
    <w:rsid w:val="000F7D4F"/>
    <w:rsid w:val="00140EA0"/>
    <w:rsid w:val="001730EB"/>
    <w:rsid w:val="001E4A8B"/>
    <w:rsid w:val="001F0F9F"/>
    <w:rsid w:val="00202E66"/>
    <w:rsid w:val="002115C9"/>
    <w:rsid w:val="00233023"/>
    <w:rsid w:val="00250AF6"/>
    <w:rsid w:val="002523E9"/>
    <w:rsid w:val="00255007"/>
    <w:rsid w:val="0029171C"/>
    <w:rsid w:val="0029643C"/>
    <w:rsid w:val="002F6035"/>
    <w:rsid w:val="002F6A43"/>
    <w:rsid w:val="00304275"/>
    <w:rsid w:val="00311C97"/>
    <w:rsid w:val="003272DA"/>
    <w:rsid w:val="0035067A"/>
    <w:rsid w:val="003E5FCD"/>
    <w:rsid w:val="00441785"/>
    <w:rsid w:val="00442CDA"/>
    <w:rsid w:val="0045588D"/>
    <w:rsid w:val="004C7EF5"/>
    <w:rsid w:val="004D6AB6"/>
    <w:rsid w:val="004F202D"/>
    <w:rsid w:val="005209B5"/>
    <w:rsid w:val="00521569"/>
    <w:rsid w:val="00551517"/>
    <w:rsid w:val="005865E7"/>
    <w:rsid w:val="005B1BE1"/>
    <w:rsid w:val="00704C33"/>
    <w:rsid w:val="00705699"/>
    <w:rsid w:val="00755F57"/>
    <w:rsid w:val="00775537"/>
    <w:rsid w:val="007B38EB"/>
    <w:rsid w:val="007F242B"/>
    <w:rsid w:val="008171B1"/>
    <w:rsid w:val="00820427"/>
    <w:rsid w:val="0084758B"/>
    <w:rsid w:val="008C5A0E"/>
    <w:rsid w:val="008E037A"/>
    <w:rsid w:val="008E45DF"/>
    <w:rsid w:val="008E5542"/>
    <w:rsid w:val="00916E43"/>
    <w:rsid w:val="00944836"/>
    <w:rsid w:val="00953D43"/>
    <w:rsid w:val="00954EF9"/>
    <w:rsid w:val="009A0A91"/>
    <w:rsid w:val="009C1689"/>
    <w:rsid w:val="009D0ECF"/>
    <w:rsid w:val="009D7158"/>
    <w:rsid w:val="00A42974"/>
    <w:rsid w:val="00A42A8C"/>
    <w:rsid w:val="00A472D4"/>
    <w:rsid w:val="00A5139D"/>
    <w:rsid w:val="00A54A6E"/>
    <w:rsid w:val="00A63377"/>
    <w:rsid w:val="00A87BAC"/>
    <w:rsid w:val="00A908B1"/>
    <w:rsid w:val="00AA16FA"/>
    <w:rsid w:val="00AB5808"/>
    <w:rsid w:val="00AD1385"/>
    <w:rsid w:val="00AD6E6B"/>
    <w:rsid w:val="00B25BFB"/>
    <w:rsid w:val="00B4080A"/>
    <w:rsid w:val="00B629A1"/>
    <w:rsid w:val="00B9178F"/>
    <w:rsid w:val="00BB5BC8"/>
    <w:rsid w:val="00BC09A1"/>
    <w:rsid w:val="00C21506"/>
    <w:rsid w:val="00C27F60"/>
    <w:rsid w:val="00C50F0E"/>
    <w:rsid w:val="00C650E6"/>
    <w:rsid w:val="00C810A3"/>
    <w:rsid w:val="00CA1C8D"/>
    <w:rsid w:val="00CA4BCD"/>
    <w:rsid w:val="00D37774"/>
    <w:rsid w:val="00D719AB"/>
    <w:rsid w:val="00D824D4"/>
    <w:rsid w:val="00D82E02"/>
    <w:rsid w:val="00E020A7"/>
    <w:rsid w:val="00E14777"/>
    <w:rsid w:val="00E1562C"/>
    <w:rsid w:val="00E47F00"/>
    <w:rsid w:val="00E84ADE"/>
    <w:rsid w:val="00E97E88"/>
    <w:rsid w:val="00EB4F05"/>
    <w:rsid w:val="00ED5BBA"/>
    <w:rsid w:val="00ED63BC"/>
    <w:rsid w:val="00F07A8C"/>
    <w:rsid w:val="00F1654D"/>
    <w:rsid w:val="00F432C7"/>
    <w:rsid w:val="00F45F0F"/>
    <w:rsid w:val="00F56369"/>
    <w:rsid w:val="00F77FBF"/>
    <w:rsid w:val="00F92DC8"/>
    <w:rsid w:val="00FB52EE"/>
    <w:rsid w:val="00FE069C"/>
    <w:rsid w:val="00FE6174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2271CA3-59E8-4B08-9984-4502E721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495"/>
    <w:rPr>
      <w:rFonts w:asciiTheme="minorHAnsi" w:hAnsiTheme="minorHAnsi"/>
      <w:sz w:val="16"/>
      <w:szCs w:val="24"/>
    </w:rPr>
  </w:style>
  <w:style w:type="paragraph" w:styleId="Titre1">
    <w:name w:val="heading 1"/>
    <w:basedOn w:val="Normal"/>
    <w:next w:val="Normal"/>
    <w:autoRedefine/>
    <w:qFormat/>
    <w:rsid w:val="00011495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72"/>
    </w:rPr>
  </w:style>
  <w:style w:type="paragraph" w:styleId="Titre2">
    <w:name w:val="heading 2"/>
    <w:basedOn w:val="Normal"/>
    <w:next w:val="Normal"/>
    <w:qFormat/>
    <w:rsid w:val="00011495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01149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mount">
    <w:name w:val="Amount"/>
    <w:basedOn w:val="Normal"/>
    <w:rsid w:val="00011495"/>
    <w:pPr>
      <w:jc w:val="right"/>
    </w:pPr>
  </w:style>
  <w:style w:type="paragraph" w:customStyle="1" w:styleId="DateandNumber">
    <w:name w:val="Date and Number"/>
    <w:basedOn w:val="Normal"/>
    <w:rsid w:val="00011495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styleId="Textedebulles">
    <w:name w:val="Balloon Text"/>
    <w:basedOn w:val="Normal"/>
    <w:link w:val="TextedebullesCar"/>
    <w:rsid w:val="00B4080A"/>
    <w:rPr>
      <w:rFonts w:ascii="Tahoma" w:hAnsi="Tahoma" w:cs="Tahoma"/>
      <w:szCs w:val="16"/>
    </w:rPr>
  </w:style>
  <w:style w:type="paragraph" w:customStyle="1" w:styleId="headings">
    <w:name w:val="headings"/>
    <w:basedOn w:val="rightalignedtext"/>
    <w:rsid w:val="00011495"/>
    <w:rPr>
      <w:rFonts w:asciiTheme="majorHAnsi" w:hAnsiTheme="majorHAnsi"/>
      <w:bCs/>
      <w:caps/>
      <w:spacing w:val="4"/>
    </w:rPr>
  </w:style>
  <w:style w:type="character" w:customStyle="1" w:styleId="TextedebullesCar">
    <w:name w:val="Texte de bulles Car"/>
    <w:basedOn w:val="Policepardfaut"/>
    <w:link w:val="Textedebulles"/>
    <w:rsid w:val="00B4080A"/>
    <w:rPr>
      <w:rFonts w:ascii="Tahoma" w:hAnsi="Tahoma" w:cs="Tahoma"/>
      <w:sz w:val="16"/>
      <w:szCs w:val="16"/>
    </w:rPr>
  </w:style>
  <w:style w:type="paragraph" w:customStyle="1" w:styleId="ColumnHeadings">
    <w:name w:val="Column Headings"/>
    <w:basedOn w:val="Titre2"/>
    <w:autoRedefine/>
    <w:rsid w:val="00011495"/>
    <w:pPr>
      <w:keepNext w:val="0"/>
      <w:spacing w:before="20" w:after="0"/>
    </w:pPr>
    <w:rPr>
      <w:rFonts w:asciiTheme="minorHAnsi" w:hAnsiTheme="minorHAnsi"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headings"/>
    <w:rsid w:val="00E84ADE"/>
    <w:pPr>
      <w:jc w:val="left"/>
    </w:pPr>
    <w:rPr>
      <w:rFonts w:asciiTheme="minorHAnsi" w:hAnsiTheme="minorHAnsi"/>
      <w:i/>
      <w:caps w:val="0"/>
      <w:szCs w:val="14"/>
    </w:rPr>
  </w:style>
  <w:style w:type="character" w:styleId="Textedelespacerserv">
    <w:name w:val="Placeholder Text"/>
    <w:basedOn w:val="Policepardfaut"/>
    <w:uiPriority w:val="99"/>
    <w:semiHidden/>
    <w:rsid w:val="000E68A6"/>
    <w:rPr>
      <w:color w:val="808080"/>
    </w:rPr>
  </w:style>
  <w:style w:type="paragraph" w:customStyle="1" w:styleId="thankyou">
    <w:name w:val="thank you"/>
    <w:basedOn w:val="Normal"/>
    <w:autoRedefine/>
    <w:rsid w:val="00011495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011495"/>
    <w:pPr>
      <w:jc w:val="right"/>
    </w:pPr>
    <w:rPr>
      <w:b/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011495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\AppData\Roaming\Microsoft\Templates\Facture%20client%20(Ver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A7F9FC119B4BFDBC0C5599EE8899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213C49-3FF4-49A3-954F-92C5A9D850BD}"/>
      </w:docPartPr>
      <w:docPartBody>
        <w:p w:rsidR="00376AEB" w:rsidRDefault="000741BA">
          <w:pPr>
            <w:pStyle w:val="A3A7F9FC119B4BFDBC0C5599EE889914"/>
          </w:pPr>
          <w:r>
            <w:t>[Your company slogan]</w:t>
          </w:r>
        </w:p>
      </w:docPartBody>
    </w:docPart>
    <w:docPart>
      <w:docPartPr>
        <w:name w:val="937E387070CA4A808752D12BA66A22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83F7D8-E18B-4BF2-8920-749EC3770950}"/>
      </w:docPartPr>
      <w:docPartBody>
        <w:p w:rsidR="00376AEB" w:rsidRDefault="000741BA">
          <w:pPr>
            <w:pStyle w:val="937E387070CA4A808752D12BA66A2257"/>
          </w:pPr>
          <w:r>
            <w:rPr>
              <w:rStyle w:val="Textedelespacerserv"/>
            </w:rPr>
            <w:t>[Enter date]</w:t>
          </w:r>
        </w:p>
      </w:docPartBody>
    </w:docPart>
    <w:docPart>
      <w:docPartPr>
        <w:name w:val="DCF2E05A036843EFA7141744541ADC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0A0536-DF29-40BF-BA7B-963E2C523502}"/>
      </w:docPartPr>
      <w:docPartBody>
        <w:p w:rsidR="00376AEB" w:rsidRDefault="000741BA">
          <w:pPr>
            <w:pStyle w:val="DCF2E05A036843EFA7141744541ADC6B"/>
          </w:pPr>
          <w:r>
            <w:rPr>
              <w:rStyle w:val="Textedelespacerserv"/>
            </w:rPr>
            <w:t>[100]</w:t>
          </w:r>
        </w:p>
      </w:docPartBody>
    </w:docPart>
    <w:docPart>
      <w:docPartPr>
        <w:name w:val="659AB6B3094D4D97AFAA75F571253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62C816-15F4-4118-8A1B-BD201FC7E0DE}"/>
      </w:docPartPr>
      <w:docPartBody>
        <w:p w:rsidR="00376AEB" w:rsidRDefault="000741BA">
          <w:pPr>
            <w:pStyle w:val="659AB6B3094D4D97AFAA75F571253E2F"/>
          </w:pPr>
          <w:r>
            <w:t>[Company Name]</w:t>
          </w:r>
        </w:p>
      </w:docPartBody>
    </w:docPart>
    <w:docPart>
      <w:docPartPr>
        <w:name w:val="EC3DB8C945DA42ACA5845F514B25D7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0C49F2-95DA-42DB-BA23-054A3CAAA4BA}"/>
      </w:docPartPr>
      <w:docPartBody>
        <w:p w:rsidR="00376AEB" w:rsidRDefault="000741BA">
          <w:pPr>
            <w:pStyle w:val="EC3DB8C945DA42ACA5845F514B25D7BB"/>
          </w:pPr>
          <w:r>
            <w:t>[Street Address]</w:t>
          </w:r>
        </w:p>
      </w:docPartBody>
    </w:docPart>
    <w:docPart>
      <w:docPartPr>
        <w:name w:val="4562BE3FB3CC42A9A236686DD9FAD0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6815A7-4702-4223-AFEF-C9B5193CEB48}"/>
      </w:docPartPr>
      <w:docPartBody>
        <w:p w:rsidR="00376AEB" w:rsidRDefault="000741BA">
          <w:pPr>
            <w:pStyle w:val="4562BE3FB3CC42A9A236686DD9FAD018"/>
          </w:pPr>
          <w:r>
            <w:rPr>
              <w:rStyle w:val="Textedelespacerserv"/>
            </w:rPr>
            <w:t>[City, ST  ZIP Code]</w:t>
          </w:r>
        </w:p>
      </w:docPartBody>
    </w:docPart>
    <w:docPart>
      <w:docPartPr>
        <w:name w:val="9932AC3D43644A18B8725F14A6EAEB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9430BD-61A7-4D04-8D44-EEF742704571}"/>
      </w:docPartPr>
      <w:docPartBody>
        <w:p w:rsidR="00376AEB" w:rsidRDefault="000741BA">
          <w:pPr>
            <w:pStyle w:val="9932AC3D43644A18B8725F14A6EAEB16"/>
          </w:pPr>
          <w:r>
            <w:t>[Phone]</w:t>
          </w:r>
        </w:p>
      </w:docPartBody>
    </w:docPart>
    <w:docPart>
      <w:docPartPr>
        <w:name w:val="8E1136525BB54BA493271B701F700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3FF2C3-8897-450E-9972-D3F880AC1DE8}"/>
      </w:docPartPr>
      <w:docPartBody>
        <w:p w:rsidR="00376AEB" w:rsidRDefault="000741BA">
          <w:pPr>
            <w:pStyle w:val="8E1136525BB54BA493271B701F700F61"/>
          </w:pPr>
          <w:r>
            <w:t>[Company Name]</w:t>
          </w:r>
        </w:p>
      </w:docPartBody>
    </w:docPart>
    <w:docPart>
      <w:docPartPr>
        <w:name w:val="E03574CEFEC147CE8598407B43D0E3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704B94-A541-42E1-B243-42C7BAF6015F}"/>
      </w:docPartPr>
      <w:docPartBody>
        <w:p w:rsidR="00376AEB" w:rsidRDefault="000741BA">
          <w:pPr>
            <w:pStyle w:val="E03574CEFEC147CE8598407B43D0E389"/>
          </w:pPr>
          <w:r>
            <w:t>[Street Address]</w:t>
          </w:r>
        </w:p>
      </w:docPartBody>
    </w:docPart>
    <w:docPart>
      <w:docPartPr>
        <w:name w:val="F9AC566F681D46D090660A8694677B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7BFA02-0229-42C3-9489-B31F29CFEE4B}"/>
      </w:docPartPr>
      <w:docPartBody>
        <w:p w:rsidR="00376AEB" w:rsidRDefault="000741BA">
          <w:pPr>
            <w:pStyle w:val="F9AC566F681D46D090660A8694677B4A"/>
          </w:pPr>
          <w:r>
            <w:rPr>
              <w:rStyle w:val="Textedelespacerserv"/>
            </w:rPr>
            <w:t>[City, ST  ZIP Code]</w:t>
          </w:r>
        </w:p>
      </w:docPartBody>
    </w:docPart>
    <w:docPart>
      <w:docPartPr>
        <w:name w:val="CD6EBD4EC2424E82889A2EA2020F6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758B01-1820-43BE-AB19-0AE1A26802D1}"/>
      </w:docPartPr>
      <w:docPartBody>
        <w:p w:rsidR="00376AEB" w:rsidRDefault="000741BA">
          <w:pPr>
            <w:pStyle w:val="CD6EBD4EC2424E82889A2EA2020F6C5D"/>
          </w:pPr>
          <w:r>
            <w:t>[Phone]</w:t>
          </w:r>
        </w:p>
      </w:docPartBody>
    </w:docPart>
    <w:docPart>
      <w:docPartPr>
        <w:name w:val="5D98E9429DAD4FF39070C97FCC38EA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86EDBD-484C-4C2F-9C0C-E3B287B3BA2E}"/>
      </w:docPartPr>
      <w:docPartBody>
        <w:p w:rsidR="00376AEB" w:rsidRDefault="000741BA">
          <w:pPr>
            <w:pStyle w:val="5D98E9429DAD4FF39070C97FCC38EACA"/>
          </w:pPr>
          <w:r>
            <w:t>[Your Company Name]</w:t>
          </w:r>
        </w:p>
      </w:docPartBody>
    </w:docPart>
    <w:docPart>
      <w:docPartPr>
        <w:name w:val="A0E6A1B3BBA947EAAD5F81692F263B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6994D-5256-4DD2-9DDB-5BA96EB0C803}"/>
      </w:docPartPr>
      <w:docPartBody>
        <w:p w:rsidR="00376AEB" w:rsidRDefault="00961D41" w:rsidP="00961D41">
          <w:pPr>
            <w:pStyle w:val="A0E6A1B3BBA947EAAD5F81692F263B02"/>
          </w:pPr>
          <w:r>
            <w:t>[ABC12345]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41"/>
    <w:rsid w:val="000741BA"/>
    <w:rsid w:val="00376AEB"/>
    <w:rsid w:val="00961D41"/>
    <w:rsid w:val="00E4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A7F9FC119B4BFDBC0C5599EE889914">
    <w:name w:val="A3A7F9FC119B4BFDBC0C5599EE889914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37E387070CA4A808752D12BA66A2257">
    <w:name w:val="937E387070CA4A808752D12BA66A2257"/>
  </w:style>
  <w:style w:type="paragraph" w:customStyle="1" w:styleId="DCF2E05A036843EFA7141744541ADC6B">
    <w:name w:val="DCF2E05A036843EFA7141744541ADC6B"/>
  </w:style>
  <w:style w:type="paragraph" w:customStyle="1" w:styleId="7AC3AD05B7BF4D928B301F5F8EC69EB0">
    <w:name w:val="7AC3AD05B7BF4D928B301F5F8EC69EB0"/>
  </w:style>
  <w:style w:type="paragraph" w:customStyle="1" w:styleId="659AB6B3094D4D97AFAA75F571253E2F">
    <w:name w:val="659AB6B3094D4D97AFAA75F571253E2F"/>
  </w:style>
  <w:style w:type="paragraph" w:customStyle="1" w:styleId="EC3DB8C945DA42ACA5845F514B25D7BB">
    <w:name w:val="EC3DB8C945DA42ACA5845F514B25D7BB"/>
  </w:style>
  <w:style w:type="paragraph" w:customStyle="1" w:styleId="4562BE3FB3CC42A9A236686DD9FAD018">
    <w:name w:val="4562BE3FB3CC42A9A236686DD9FAD018"/>
  </w:style>
  <w:style w:type="paragraph" w:customStyle="1" w:styleId="9932AC3D43644A18B8725F14A6EAEB16">
    <w:name w:val="9932AC3D43644A18B8725F14A6EAEB16"/>
  </w:style>
  <w:style w:type="paragraph" w:customStyle="1" w:styleId="EFF1070881EB4DE197D35BE0B86127CC">
    <w:name w:val="EFF1070881EB4DE197D35BE0B86127CC"/>
  </w:style>
  <w:style w:type="paragraph" w:customStyle="1" w:styleId="A9A70590406C47A1B5452AD743F570A6">
    <w:name w:val="A9A70590406C47A1B5452AD743F570A6"/>
  </w:style>
  <w:style w:type="paragraph" w:customStyle="1" w:styleId="8E1136525BB54BA493271B701F700F61">
    <w:name w:val="8E1136525BB54BA493271B701F700F61"/>
  </w:style>
  <w:style w:type="paragraph" w:customStyle="1" w:styleId="E03574CEFEC147CE8598407B43D0E389">
    <w:name w:val="E03574CEFEC147CE8598407B43D0E389"/>
  </w:style>
  <w:style w:type="paragraph" w:customStyle="1" w:styleId="F9AC566F681D46D090660A8694677B4A">
    <w:name w:val="F9AC566F681D46D090660A8694677B4A"/>
  </w:style>
  <w:style w:type="paragraph" w:customStyle="1" w:styleId="CD6EBD4EC2424E82889A2EA2020F6C5D">
    <w:name w:val="CD6EBD4EC2424E82889A2EA2020F6C5D"/>
  </w:style>
  <w:style w:type="paragraph" w:customStyle="1" w:styleId="9B6510D3B3754D3CBC72DDC352F6C86F">
    <w:name w:val="9B6510D3B3754D3CBC72DDC352F6C86F"/>
  </w:style>
  <w:style w:type="paragraph" w:customStyle="1" w:styleId="5D98E9429DAD4FF39070C97FCC38EACA">
    <w:name w:val="5D98E9429DAD4FF39070C97FCC38EACA"/>
  </w:style>
  <w:style w:type="paragraph" w:customStyle="1" w:styleId="DF13D609282447C8989BC3E33862125D">
    <w:name w:val="DF13D609282447C8989BC3E33862125D"/>
  </w:style>
  <w:style w:type="paragraph" w:customStyle="1" w:styleId="83D3DED88838490C915C1E38E88ECB03">
    <w:name w:val="83D3DED88838490C915C1E38E88ECB03"/>
  </w:style>
  <w:style w:type="paragraph" w:customStyle="1" w:styleId="DA30061D43AF49F59DCBBC76410E1BA9">
    <w:name w:val="DA30061D43AF49F59DCBBC76410E1BA9"/>
  </w:style>
  <w:style w:type="paragraph" w:customStyle="1" w:styleId="9A971F81B3BF4F84ADF0FDA541C24683">
    <w:name w:val="9A971F81B3BF4F84ADF0FDA541C24683"/>
  </w:style>
  <w:style w:type="paragraph" w:customStyle="1" w:styleId="FF6C8E3C13F3498DB14AAABDF72A902D">
    <w:name w:val="FF6C8E3C13F3498DB14AAABDF72A902D"/>
  </w:style>
  <w:style w:type="paragraph" w:customStyle="1" w:styleId="6F6C205307BC44BFA4588791A0D8D6F4">
    <w:name w:val="6F6C205307BC44BFA4588791A0D8D6F4"/>
  </w:style>
  <w:style w:type="paragraph" w:customStyle="1" w:styleId="A0E6A1B3BBA947EAAD5F81692F263B02">
    <w:name w:val="A0E6A1B3BBA947EAAD5F81692F263B02"/>
    <w:rsid w:val="00961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A03A704-20DF-4E25-A29C-C9DE7BC0F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Facture client (Vert).dotx</Template>
  <TotalTime>39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 (Green design)</vt:lpstr>
      <vt:lpstr>Sales invoice (Green design)</vt:lpstr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(Green design)</dc:title>
  <dc:creator>Yohann Jolain</dc:creator>
  <cp:keywords/>
  <cp:lastModifiedBy>JOLAIN Yohann</cp:lastModifiedBy>
  <cp:revision>3</cp:revision>
  <cp:lastPrinted>2004-09-20T22:25:00Z</cp:lastPrinted>
  <dcterms:created xsi:type="dcterms:W3CDTF">2017-06-23T06:37:00Z</dcterms:created>
  <dcterms:modified xsi:type="dcterms:W3CDTF">2017-06-23T09:23:00Z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TC103773269990</vt:lpwstr>
  </property>
</Properties>
</file>