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07"/>
        <w:gridCol w:w="5538"/>
        <w:gridCol w:w="2975"/>
        <w:gridCol w:w="236"/>
      </w:tblGrid>
      <w:tr w:rsidR="00AD6E6B" w:rsidRPr="003A2FF3" w:rsidTr="00F03D71">
        <w:trPr>
          <w:gridAfter w:val="1"/>
          <w:wAfter w:w="476" w:type="dxa"/>
          <w:trHeight w:val="756"/>
          <w:jc w:val="center"/>
        </w:trPr>
        <w:tc>
          <w:tcPr>
            <w:tcW w:w="1807" w:type="dxa"/>
            <w:shd w:val="clear" w:color="auto" w:fill="auto"/>
            <w:tcMar>
              <w:top w:w="0" w:type="dxa"/>
            </w:tcMar>
          </w:tcPr>
          <w:p w:rsidR="00AD6E6B" w:rsidRPr="003A2FF3" w:rsidRDefault="00A838C9" w:rsidP="006D6088">
            <w:pPr>
              <w:rPr>
                <w:lang w:val="fr-FR"/>
              </w:rPr>
            </w:pPr>
            <w:r w:rsidRPr="00506EEA">
              <w:rPr>
                <w:noProof/>
                <w:lang w:val="fr-FR" w:eastAsia="fr-FR"/>
              </w:rPr>
              <w:drawing>
                <wp:anchor distT="0" distB="0" distL="114300" distR="114300" simplePos="0" relativeHeight="251659776" behindDoc="1" locked="0" layoutInCell="1" allowOverlap="1" wp14:anchorId="70FEC016" wp14:editId="781BEE85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46990</wp:posOffset>
                  </wp:positionV>
                  <wp:extent cx="1001980" cy="466547"/>
                  <wp:effectExtent l="0" t="0" r="0" b="0"/>
                  <wp:wrapTight wrapText="bothSides">
                    <wp:wrapPolygon edited="0">
                      <wp:start x="8218" y="0"/>
                      <wp:lineTo x="3287" y="2649"/>
                      <wp:lineTo x="1644" y="13243"/>
                      <wp:lineTo x="3287" y="15891"/>
                      <wp:lineTo x="3287" y="20305"/>
                      <wp:lineTo x="6985" y="20305"/>
                      <wp:lineTo x="16436" y="17657"/>
                      <wp:lineTo x="16025" y="15891"/>
                      <wp:lineTo x="19724" y="7946"/>
                      <wp:lineTo x="19313" y="2649"/>
                      <wp:lineTo x="15204" y="0"/>
                      <wp:lineTo x="8218" y="0"/>
                    </wp:wrapPolygon>
                  </wp:wrapTight>
                  <wp:docPr id="2" name="Image 2" descr="C:\Users\Yohan\supinfo\2DEV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han\supinfo\2DEV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980" cy="46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3" w:type="dxa"/>
            <w:gridSpan w:val="2"/>
            <w:shd w:val="clear" w:color="auto" w:fill="auto"/>
          </w:tcPr>
          <w:p w:rsidR="00AD6E6B" w:rsidRPr="003A2FF3" w:rsidRDefault="00F1113C" w:rsidP="00AD6E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  <w:r w:rsidR="00A838C9">
              <w:rPr>
                <w:rFonts w:ascii="Microsoft Sans Serif" w:hAnsi="Microsoft Sans Serif"/>
                <w:color w:val="DFEADF"/>
                <w:lang w:val="fr-FR"/>
              </w:rPr>
              <w:t xml:space="preserve"> n°001520</w:t>
            </w:r>
          </w:p>
        </w:tc>
      </w:tr>
      <w:tr w:rsidR="00F56369" w:rsidRPr="00506EEA" w:rsidTr="00F03D71">
        <w:trPr>
          <w:gridAfter w:val="1"/>
          <w:wAfter w:w="476" w:type="dxa"/>
          <w:trHeight w:val="288"/>
          <w:jc w:val="center"/>
        </w:trPr>
        <w:sdt>
          <w:sdtPr>
            <w:rPr>
              <w:lang w:val="fr-FR"/>
            </w:rPr>
            <w:id w:val="716560723"/>
            <w:placeholder>
              <w:docPart w:val="83E401CEA53A4E8CB8A7BC2C935D9610"/>
            </w:placeholder>
          </w:sdtPr>
          <w:sdtEndPr/>
          <w:sdtContent>
            <w:tc>
              <w:tcPr>
                <w:tcW w:w="7666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3A2FF3" w:rsidRDefault="00506EEA" w:rsidP="00506EEA">
                <w:pPr>
                  <w:pStyle w:val="slogan"/>
                  <w:rPr>
                    <w:lang w:val="fr-FR"/>
                  </w:rPr>
                </w:pPr>
                <w:r>
                  <w:rPr>
                    <w:lang w:val="fr-FR"/>
                  </w:rPr>
                  <w:t>L’important, c’est de partir à point !</w:t>
                </w:r>
              </w:p>
            </w:tc>
          </w:sdtContent>
        </w:sdt>
        <w:tc>
          <w:tcPr>
            <w:tcW w:w="2414" w:type="dxa"/>
            <w:shd w:val="clear" w:color="auto" w:fill="auto"/>
          </w:tcPr>
          <w:p w:rsidR="00F56369" w:rsidRPr="00F03D71" w:rsidRDefault="00F56369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6"/>
                <w:placeholder>
                  <w:docPart w:val="2DD7EF4944B04EA680BB93794730897E"/>
                </w:placeholder>
                <w:date w:fullDate="2017-06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6/23/2017</w:t>
                </w:r>
              </w:sdtContent>
            </w:sdt>
          </w:p>
          <w:p w:rsidR="00F56369" w:rsidRPr="00F03D71" w:rsidRDefault="00F03D71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8"/>
                <w:placeholder>
                  <w:docPart w:val="E3855AC645D7437EB5928A3C254E008E"/>
                </w:placeholder>
              </w:sdtPr>
              <w:sdtEndPr/>
              <w:sdtContent>
                <w:r w:rsidRPr="00F03D71">
                  <w:rPr>
                    <w:rFonts w:ascii="Microsoft Sans Serif" w:hAnsi="Microsoft Sans Serif"/>
                    <w:color w:val="808080"/>
                    <w:lang w:val="en-GB"/>
                  </w:rPr>
                  <w:t>TGOD-002-E</w:t>
                </w:r>
              </w:sdtContent>
            </w:sdt>
            <w:r w:rsidR="009C1689"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</w:p>
          <w:p w:rsidR="00663E19" w:rsidRPr="00B560EE" w:rsidRDefault="006F140B" w:rsidP="00F03D71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Date d’expiration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31"/>
                <w:placeholder>
                  <w:docPart w:val="55568144C8404388B6B4E533F5E0E56C"/>
                </w:placeholder>
                <w:date w:fullDate="2017-07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7/7/2017</w:t>
                </w:r>
              </w:sdtContent>
            </w:sdt>
          </w:p>
        </w:tc>
      </w:tr>
      <w:tr w:rsidR="00FF6275" w:rsidRPr="00A838C9" w:rsidTr="00A838C9">
        <w:trPr>
          <w:gridAfter w:val="1"/>
          <w:wAfter w:w="476" w:type="dxa"/>
          <w:trHeight w:val="1155"/>
          <w:jc w:val="center"/>
        </w:trPr>
        <w:tc>
          <w:tcPr>
            <w:tcW w:w="7666" w:type="dxa"/>
            <w:gridSpan w:val="2"/>
            <w:shd w:val="clear" w:color="auto" w:fill="auto"/>
            <w:tcMar>
              <w:top w:w="0" w:type="dxa"/>
            </w:tcMar>
          </w:tcPr>
          <w:p w:rsidR="00FF6275" w:rsidRPr="003A2FF3" w:rsidRDefault="005C631A" w:rsidP="00A838C9">
            <w:pPr>
              <w:pStyle w:val="headings"/>
              <w:jc w:val="left"/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1038860</wp:posOffset>
                      </wp:positionV>
                      <wp:extent cx="2593340" cy="232410"/>
                      <wp:effectExtent l="0" t="0" r="16510" b="15240"/>
                      <wp:wrapSquare wrapText="bothSides"/>
                      <wp:docPr id="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340" cy="232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5CA" w:rsidRPr="005C631A" w:rsidRDefault="00CD25CA" w:rsidP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Objet</w:t>
                                  </w:r>
                                  <w:r w:rsid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 : Amélioration de l’application </w:t>
                                  </w:r>
                                  <w:proofErr w:type="spellStart"/>
                                  <w:r w:rsidR="005C631A">
                                    <w:rPr>
                                      <w:sz w:val="18"/>
                                      <w:lang w:val="fr-FR"/>
                                    </w:rPr>
                                    <w:t>SupLogo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pt;margin-top:81.8pt;width:204.2pt;height:1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" strokecolor="white [3212]">
                      <v:textbox>
                        <w:txbxContent>
                          <w:p w:rsidR="00CD25CA" w:rsidRPr="005C631A" w:rsidRDefault="00CD25CA" w:rsidP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Objet</w:t>
                            </w:r>
                            <w:r w:rsidR="005C631A">
                              <w:rPr>
                                <w:sz w:val="18"/>
                                <w:lang w:val="fr-FR"/>
                              </w:rPr>
                              <w:t xml:space="preserve"> : Amélioration de l’application </w:t>
                            </w:r>
                            <w:proofErr w:type="spellStart"/>
                            <w:r w:rsidR="005C631A">
                              <w:rPr>
                                <w:sz w:val="18"/>
                                <w:lang w:val="fr-FR"/>
                              </w:rPr>
                              <w:t>SupLogo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21590</wp:posOffset>
                      </wp:positionV>
                      <wp:extent cx="2174240" cy="903605"/>
                      <wp:effectExtent l="12700" t="10795" r="13335" b="9525"/>
                      <wp:wrapSquare wrapText="bothSides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4240" cy="903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Deviant</w:t>
                                  </w:r>
                                  <w:proofErr w:type="spellEnd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Squad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15 rue du Petit Saint-Dié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88100, Saint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Dié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France 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SIRET : 854758612 00002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Email : </w:t>
                                  </w:r>
                                  <w:hyperlink r:id="rId8" w:history="1">
                                    <w:r w:rsidRPr="005C631A">
                                      <w:rPr>
                                        <w:rStyle w:val="Lienhypertexte"/>
                                        <w:sz w:val="18"/>
                                        <w:lang w:val="fr-FR"/>
                                      </w:rPr>
                                      <w:t>contact@deviant.fr</w:t>
                                    </w:r>
                                  </w:hyperlink>
                                </w:p>
                                <w:p w:rsidR="00CD25CA" w:rsidRPr="00A838C9" w:rsidRDefault="00CD25CA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75pt;margin-top:1.7pt;width:171.2pt;height:71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"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Deviant</w:t>
                            </w:r>
                            <w:proofErr w:type="spellEnd"/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Squad</w:t>
                            </w:r>
                            <w:proofErr w:type="spellEnd"/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15 rue du Petit Saint-Dié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88100, Saint </w:t>
                            </w:r>
                            <w:proofErr w:type="spellStart"/>
                            <w:r w:rsidRPr="005C631A">
                              <w:rPr>
                                <w:sz w:val="18"/>
                                <w:lang w:val="fr-FR"/>
                              </w:rPr>
                              <w:t>Dié</w:t>
                            </w:r>
                            <w:proofErr w:type="spellEnd"/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France 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SIRET : 854758612 00002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Email : </w:t>
                            </w:r>
                            <w:hyperlink r:id="rId9" w:history="1">
                              <w:r w:rsidRPr="005C631A">
                                <w:rPr>
                                  <w:rStyle w:val="Lienhypertexte"/>
                                  <w:sz w:val="18"/>
                                  <w:lang w:val="fr-FR"/>
                                </w:rPr>
                                <w:t>contact@deviant.fr</w:t>
                              </w:r>
                            </w:hyperlink>
                          </w:p>
                          <w:p w:rsidR="00CD25CA" w:rsidRPr="00A838C9" w:rsidRDefault="00CD2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14" w:type="dxa"/>
            <w:shd w:val="clear" w:color="auto" w:fill="auto"/>
          </w:tcPr>
          <w:p w:rsidR="00304BC4" w:rsidRPr="009B2AA4" w:rsidRDefault="005C631A" w:rsidP="00304BC4">
            <w:pPr>
              <w:pStyle w:val="rightalignedtext"/>
              <w:rPr>
                <w:sz w:val="20"/>
                <w:lang w:val="en-GB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194310</wp:posOffset>
                      </wp:positionV>
                      <wp:extent cx="1727835" cy="215900"/>
                      <wp:effectExtent l="5715" t="10795" r="9525" b="11430"/>
                      <wp:wrapSquare wrapText="bothSides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b/>
                                      <w:sz w:val="20"/>
                                      <w:szCs w:val="16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b/>
                                      <w:sz w:val="20"/>
                                      <w:szCs w:val="16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05pt;margin-top:15.3pt;width:136.05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" strokecolor="white [3212]" strokeweight="0">
                      <v:fill opacity="0"/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b/>
                                <w:sz w:val="20"/>
                                <w:szCs w:val="16"/>
                                <w:lang w:val="fr-FR"/>
                              </w:rPr>
                            </w:pPr>
                            <w:r w:rsidRPr="005C631A">
                              <w:rPr>
                                <w:b/>
                                <w:sz w:val="20"/>
                                <w:szCs w:val="16"/>
                              </w:rPr>
                              <w:t>Client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rPr>
                <w:color w:val="808080"/>
                <w:sz w:val="20"/>
                <w:lang w:val="fr-FR"/>
              </w:rPr>
              <w:id w:val="716560481"/>
              <w:placeholder>
                <w:docPart w:val="967853DC126E495FB53BC5EF8205A2F3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en-GB"/>
                  </w:rPr>
                </w:pPr>
                <w:r w:rsidRPr="005C631A">
                  <w:rPr>
                    <w:color w:val="808080"/>
                    <w:sz w:val="20"/>
                    <w:lang w:val="en-GB"/>
                  </w:rPr>
                  <w:t>The Good Old Days</w:t>
                </w:r>
              </w:p>
            </w:sdtContent>
          </w:sdt>
          <w:sdt>
            <w:sdtPr>
              <w:rPr>
                <w:sz w:val="20"/>
                <w:lang w:val="fr-FR"/>
              </w:rPr>
              <w:id w:val="716560484"/>
              <w:placeholder>
                <w:docPart w:val="1160C33484D14B0B9B83450246DF343C"/>
              </w:placeholder>
            </w:sdtPr>
            <w:sdtEndPr/>
            <w:sdtContent>
              <w:p w:rsidR="00304BC4" w:rsidRPr="005C631A" w:rsidRDefault="009B2AA4" w:rsidP="005C631A">
                <w:pPr>
                  <w:pStyle w:val="rightalignedtext"/>
                  <w:tabs>
                    <w:tab w:val="center" w:pos="1372"/>
                    <w:tab w:val="right" w:pos="2745"/>
                  </w:tabs>
                  <w:jc w:val="left"/>
                  <w:rPr>
                    <w:sz w:val="20"/>
                    <w:lang w:val="en-GB"/>
                  </w:rPr>
                </w:pPr>
                <w:r>
                  <w:rPr>
                    <w:sz w:val="20"/>
                    <w:lang w:val="en-GB"/>
                  </w:rPr>
                  <w:tab/>
                </w:r>
                <w:r w:rsidR="00582F69">
                  <w:rPr>
                    <w:sz w:val="20"/>
                    <w:lang w:val="en-GB"/>
                  </w:rPr>
                  <w:t xml:space="preserve">                        </w:t>
                </w:r>
                <w:r w:rsidR="00A838C9" w:rsidRPr="005C631A">
                  <w:rPr>
                    <w:sz w:val="20"/>
                    <w:lang w:val="en-GB"/>
                  </w:rPr>
                  <w:t>8 Avenue Dante</w:t>
                </w:r>
              </w:p>
            </w:sdtContent>
          </w:sdt>
          <w:sdt>
            <w:sdtPr>
              <w:rPr>
                <w:sz w:val="20"/>
                <w:lang w:val="fr-FR"/>
              </w:rPr>
              <w:id w:val="716560486"/>
              <w:placeholder>
                <w:docPart w:val="1D5703445DD543E5803649ACE77C0D77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sz w:val="20"/>
                    <w:lang w:val="fr-FR"/>
                  </w:rPr>
                  <w:t>67200, Strasbourg</w:t>
                </w:r>
              </w:p>
            </w:sdtContent>
          </w:sdt>
          <w:sdt>
            <w:sdtPr>
              <w:rPr>
                <w:color w:val="808080"/>
                <w:sz w:val="20"/>
                <w:lang w:val="fr-FR"/>
              </w:rPr>
              <w:id w:val="716560491"/>
              <w:placeholder>
                <w:docPart w:val="E48575542D07498EBB43AFB72C26257B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color w:val="808080"/>
                    <w:sz w:val="20"/>
                    <w:lang w:val="fr-FR"/>
                  </w:rPr>
                  <w:t>06 35 65 65 65</w:t>
                </w:r>
              </w:p>
            </w:sdtContent>
          </w:sdt>
          <w:p w:rsidR="00FF6275" w:rsidRPr="003A2FF3" w:rsidRDefault="00FF6275" w:rsidP="00A838C9">
            <w:pPr>
              <w:pStyle w:val="rightalignedtext"/>
              <w:rPr>
                <w:lang w:val="fr-FR"/>
              </w:rPr>
            </w:pPr>
          </w:p>
        </w:tc>
      </w:tr>
      <w:tr w:rsidR="009B2AA4" w:rsidRPr="00A838C9" w:rsidTr="00A838C9">
        <w:trPr>
          <w:trHeight w:val="1155"/>
          <w:jc w:val="center"/>
        </w:trPr>
        <w:tc>
          <w:tcPr>
            <w:tcW w:w="7666" w:type="dxa"/>
            <w:gridSpan w:val="3"/>
            <w:shd w:val="clear" w:color="auto" w:fill="auto"/>
            <w:tcMar>
              <w:top w:w="0" w:type="dxa"/>
            </w:tcMar>
          </w:tcPr>
          <w:tbl>
            <w:tblPr>
              <w:tblpPr w:leftFromText="141" w:rightFromText="141" w:vertAnchor="text" w:horzAnchor="margin" w:tblpY="114"/>
              <w:tblOverlap w:val="never"/>
              <w:tblW w:w="10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49"/>
              <w:gridCol w:w="1409"/>
              <w:gridCol w:w="2443"/>
              <w:gridCol w:w="1917"/>
              <w:gridCol w:w="1638"/>
              <w:gridCol w:w="1624"/>
            </w:tblGrid>
            <w:tr w:rsidR="00823A5C" w:rsidRPr="003A2FF3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Qté</w:t>
                  </w:r>
                  <w:proofErr w:type="spellEnd"/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N°article</w:t>
                  </w:r>
                  <w:proofErr w:type="spellEnd"/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Description</w:t>
                  </w:r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Prix unitaire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Remise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 de la ligne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SUPL-SCRD</w:t>
                  </w:r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Lecture de script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SUPL-3D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Mode 3D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7000€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7000€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SUPL-COCO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Combinaison de commandes (effectuer av 10 et td 10 en même temps par exemple)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SUPL-CRBS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Gestion des courbes pour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</w:tr>
            <w:tr w:rsidR="00823A5C" w:rsidRPr="009A5870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SUPL-DGCL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9A5870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Dégradé de couleur sur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400€</w:t>
                  </w: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SUPL-MTNC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146F2F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Année de maintenance sur </w:t>
                  </w:r>
                  <w:proofErr w:type="spellStart"/>
                  <w:r>
                    <w:rPr>
                      <w:lang w:val="fr-FR"/>
                    </w:rPr>
                    <w:t>Suplogo</w:t>
                  </w:r>
                  <w:proofErr w:type="spellEnd"/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2500€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2500€</w:t>
                  </w: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146F2F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6818" w:type="dxa"/>
                  <w:gridSpan w:val="4"/>
                  <w:tcBorders>
                    <w:top w:val="single" w:sz="4" w:space="0" w:color="B0CCB0" w:themeColor="accent2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Pourcentage de remise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9A5870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Sous-total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119</w:t>
                  </w:r>
                  <w:r w:rsidR="009A5870">
                    <w:rPr>
                      <w:lang w:val="fr-FR"/>
                    </w:rPr>
                    <w:t>00€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Taxes ventes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238</w:t>
                  </w:r>
                  <w:r w:rsidR="009A5870">
                    <w:rPr>
                      <w:lang w:val="fr-FR"/>
                    </w:rPr>
                    <w:t>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146F2F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1428</w:t>
                  </w:r>
                  <w:r w:rsidR="009A5870">
                    <w:rPr>
                      <w:lang w:val="fr-FR"/>
                    </w:rPr>
                    <w:t>0€</w:t>
                  </w:r>
                </w:p>
              </w:tc>
            </w:tr>
          </w:tbl>
          <w:p w:rsidR="009B2AA4" w:rsidRDefault="009B2AA4" w:rsidP="00A838C9">
            <w:pPr>
              <w:pStyle w:val="headings"/>
              <w:jc w:val="left"/>
              <w:rPr>
                <w:noProof/>
                <w:lang w:val="fr-FR" w:eastAsia="fr-FR"/>
              </w:rPr>
            </w:pPr>
          </w:p>
        </w:tc>
        <w:tc>
          <w:tcPr>
            <w:tcW w:w="2414" w:type="dxa"/>
            <w:shd w:val="clear" w:color="auto" w:fill="auto"/>
          </w:tcPr>
          <w:p w:rsidR="009B2AA4" w:rsidRDefault="009B2AA4" w:rsidP="00304BC4">
            <w:pPr>
              <w:pStyle w:val="rightalignedtext"/>
              <w:rPr>
                <w:noProof/>
                <w:lang w:val="fr-FR" w:eastAsia="fr-FR"/>
              </w:rPr>
            </w:pPr>
          </w:p>
        </w:tc>
        <w:bookmarkStart w:id="0" w:name="_GoBack"/>
        <w:bookmarkEnd w:id="0"/>
      </w:tr>
    </w:tbl>
    <w:tbl>
      <w:tblPr>
        <w:tblpPr w:leftFromText="141" w:rightFromText="141" w:vertAnchor="text" w:horzAnchor="margin" w:tblpXSpec="center" w:tblpY="337"/>
        <w:tblW w:w="10080" w:type="dxa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A5870" w:rsidRPr="00054CF9" w:rsidTr="009A5870">
        <w:trPr>
          <w:cantSplit/>
          <w:trHeight w:val="1217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Devis préparé par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Ceci est un devis des biens nommés, soumis aux conditions indiquées ci-dessous : (Décrivez toutes les conditions liées à ces prix </w:t>
            </w:r>
            <w:r w:rsidRPr="003A2FF3">
              <w:rPr>
                <w:lang w:val="fr-FR"/>
              </w:rPr>
              <w:br/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>et toutes les conditions supplémentaires de l’accord. Il est conseillé d’inclure les dépenses imprévues qui affecteront le devis.)</w:t>
            </w:r>
          </w:p>
          <w:p w:rsidR="009A5870" w:rsidRPr="003A2FF3" w:rsidRDefault="009A5870" w:rsidP="009A5870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Pour accepter ce devis, signez ici et renvoyez-le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</w:tc>
      </w:tr>
    </w:tbl>
    <w:p w:rsidR="00954EF9" w:rsidRPr="003A2FF3" w:rsidRDefault="00954EF9" w:rsidP="004F202D">
      <w:pPr>
        <w:rPr>
          <w:lang w:val="fr-FR"/>
        </w:rPr>
      </w:pPr>
    </w:p>
    <w:p w:rsidR="00F1113C" w:rsidRPr="003A2FF3" w:rsidRDefault="009A5870" w:rsidP="00054CF9">
      <w:pPr>
        <w:pStyle w:val="thankyou"/>
        <w:rPr>
          <w:lang w:val="fr-FR"/>
        </w:rPr>
      </w:pPr>
      <w:r>
        <w:rPr>
          <w:lang w:val="fr-FR"/>
        </w:rPr>
        <w:t>Merci de votre commande</w:t>
      </w:r>
    </w:p>
    <w:sectPr w:rsidR="00F1113C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EA"/>
    <w:rsid w:val="00010191"/>
    <w:rsid w:val="00054CF9"/>
    <w:rsid w:val="000653AC"/>
    <w:rsid w:val="000725B8"/>
    <w:rsid w:val="000E042A"/>
    <w:rsid w:val="000F1048"/>
    <w:rsid w:val="000F6B47"/>
    <w:rsid w:val="000F7D4F"/>
    <w:rsid w:val="00140EA0"/>
    <w:rsid w:val="00146F2F"/>
    <w:rsid w:val="00147CA5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41785"/>
    <w:rsid w:val="00442CDA"/>
    <w:rsid w:val="0045588D"/>
    <w:rsid w:val="004A619A"/>
    <w:rsid w:val="004F202D"/>
    <w:rsid w:val="00506EEA"/>
    <w:rsid w:val="005209B5"/>
    <w:rsid w:val="00521569"/>
    <w:rsid w:val="00582F69"/>
    <w:rsid w:val="005865E7"/>
    <w:rsid w:val="005C631A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23A5C"/>
    <w:rsid w:val="008C5A0E"/>
    <w:rsid w:val="008E45DF"/>
    <w:rsid w:val="009355BA"/>
    <w:rsid w:val="00953D43"/>
    <w:rsid w:val="00954EF9"/>
    <w:rsid w:val="00960F84"/>
    <w:rsid w:val="009A0A91"/>
    <w:rsid w:val="009A5870"/>
    <w:rsid w:val="009B2AA4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38C9"/>
    <w:rsid w:val="00A87BAC"/>
    <w:rsid w:val="00A908B1"/>
    <w:rsid w:val="00AA16FA"/>
    <w:rsid w:val="00AB3223"/>
    <w:rsid w:val="00AD1385"/>
    <w:rsid w:val="00AD6E6B"/>
    <w:rsid w:val="00B451AC"/>
    <w:rsid w:val="00B560EE"/>
    <w:rsid w:val="00B629A1"/>
    <w:rsid w:val="00B9178F"/>
    <w:rsid w:val="00C47B11"/>
    <w:rsid w:val="00C50F0E"/>
    <w:rsid w:val="00C56CE1"/>
    <w:rsid w:val="00C650E6"/>
    <w:rsid w:val="00C810A3"/>
    <w:rsid w:val="00CA1C8D"/>
    <w:rsid w:val="00CA4BCD"/>
    <w:rsid w:val="00CD25CA"/>
    <w:rsid w:val="00CD48B2"/>
    <w:rsid w:val="00D10BE7"/>
    <w:rsid w:val="00D719AB"/>
    <w:rsid w:val="00D824D4"/>
    <w:rsid w:val="00E020A7"/>
    <w:rsid w:val="00E2740A"/>
    <w:rsid w:val="00E47F00"/>
    <w:rsid w:val="00E97E88"/>
    <w:rsid w:val="00EB4F05"/>
    <w:rsid w:val="00ED5BBA"/>
    <w:rsid w:val="00F03D71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91C771E-78EF-4241-8DC2-59750A07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054CF9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Lienhypertexte">
    <w:name w:val="Hyperlink"/>
    <w:basedOn w:val="Policepardfaut"/>
    <w:unhideWhenUsed/>
    <w:rsid w:val="00CD25CA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deviant.fr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ontact@deviant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\AppData\Roaming\Microsoft\Templates\Devis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E401CEA53A4E8CB8A7BC2C935D96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2A33-3B8A-4AF5-AD4D-2FE58852D3C8}"/>
      </w:docPartPr>
      <w:docPartBody>
        <w:p w:rsidR="00FF2BC4" w:rsidRDefault="00844C2A">
          <w:pPr>
            <w:pStyle w:val="83E401CEA53A4E8CB8A7BC2C935D9610"/>
          </w:pPr>
          <w:r>
            <w:t>[Your company slogan]</w:t>
          </w:r>
        </w:p>
      </w:docPartBody>
    </w:docPart>
    <w:docPart>
      <w:docPartPr>
        <w:name w:val="2DD7EF4944B04EA680BB937947308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064E1-A5D4-4EE3-B68E-DEBCD0E53C2D}"/>
      </w:docPartPr>
      <w:docPartBody>
        <w:p w:rsidR="00FF2BC4" w:rsidRDefault="00844C2A">
          <w:pPr>
            <w:pStyle w:val="2DD7EF4944B04EA680BB93794730897E"/>
          </w:pPr>
          <w:r>
            <w:t>[Enter date]</w:t>
          </w:r>
        </w:p>
      </w:docPartBody>
    </w:docPart>
    <w:docPart>
      <w:docPartPr>
        <w:name w:val="55568144C8404388B6B4E533F5E0E5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1EF1F7-D34C-4F4A-8310-1DE605C4A14D}"/>
      </w:docPartPr>
      <w:docPartBody>
        <w:p w:rsidR="00FF2BC4" w:rsidRDefault="00844C2A">
          <w:pPr>
            <w:pStyle w:val="55568144C8404388B6B4E533F5E0E56C"/>
          </w:pPr>
          <w:r>
            <w:t>[Enter date]</w:t>
          </w:r>
        </w:p>
      </w:docPartBody>
    </w:docPart>
    <w:docPart>
      <w:docPartPr>
        <w:name w:val="967853DC126E495FB53BC5EF8205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B3FBAB-9E2D-42ED-ACE9-024E10D08A57}"/>
      </w:docPartPr>
      <w:docPartBody>
        <w:p w:rsidR="00FF2BC4" w:rsidRDefault="00844C2A">
          <w:pPr>
            <w:pStyle w:val="967853DC126E495FB53BC5EF8205A2F3"/>
          </w:pPr>
          <w:r>
            <w:t>[Company Name]</w:t>
          </w:r>
        </w:p>
      </w:docPartBody>
    </w:docPart>
    <w:docPart>
      <w:docPartPr>
        <w:name w:val="1160C33484D14B0B9B83450246DF34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F7F1A-ED11-4C5F-9F75-14C66CBA69BB}"/>
      </w:docPartPr>
      <w:docPartBody>
        <w:p w:rsidR="00FF2BC4" w:rsidRDefault="00844C2A">
          <w:pPr>
            <w:pStyle w:val="1160C33484D14B0B9B83450246DF343C"/>
          </w:pPr>
          <w:r>
            <w:t>[Street Address]</w:t>
          </w:r>
        </w:p>
      </w:docPartBody>
    </w:docPart>
    <w:docPart>
      <w:docPartPr>
        <w:name w:val="1D5703445DD543E5803649ACE77C0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0088-2662-4729-A120-806FC8C1C17D}"/>
      </w:docPartPr>
      <w:docPartBody>
        <w:p w:rsidR="00FF2BC4" w:rsidRDefault="00844C2A">
          <w:pPr>
            <w:pStyle w:val="1D5703445DD543E5803649ACE77C0D77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E48575542D07498EBB43AFB72C2625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215F56-6F43-435D-B8AD-53A8EFF2C58E}"/>
      </w:docPartPr>
      <w:docPartBody>
        <w:p w:rsidR="00FF2BC4" w:rsidRDefault="00844C2A">
          <w:pPr>
            <w:pStyle w:val="E48575542D07498EBB43AFB72C26257B"/>
          </w:pPr>
          <w:r>
            <w:t>[Phone]</w:t>
          </w:r>
        </w:p>
      </w:docPartBody>
    </w:docPart>
    <w:docPart>
      <w:docPartPr>
        <w:name w:val="E3855AC645D7437EB5928A3C254E0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76330-4B7F-481B-B917-8E1D13361DF5}"/>
      </w:docPartPr>
      <w:docPartBody>
        <w:p w:rsidR="00FF2BC4" w:rsidRDefault="00DD4E9F" w:rsidP="00DD4E9F">
          <w:pPr>
            <w:pStyle w:val="E3855AC645D7437EB5928A3C254E008E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9F"/>
    <w:rsid w:val="001C05A2"/>
    <w:rsid w:val="0021480E"/>
    <w:rsid w:val="00844C2A"/>
    <w:rsid w:val="00AB1E49"/>
    <w:rsid w:val="00C07D68"/>
    <w:rsid w:val="00DD4E9F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E401CEA53A4E8CB8A7BC2C935D9610">
    <w:name w:val="83E401CEA53A4E8CB8A7BC2C935D9610"/>
  </w:style>
  <w:style w:type="paragraph" w:customStyle="1" w:styleId="2DD7EF4944B04EA680BB93794730897E">
    <w:name w:val="2DD7EF4944B04EA680BB93794730897E"/>
  </w:style>
  <w:style w:type="paragraph" w:customStyle="1" w:styleId="6960A542A089433B9F7DC9D4D08FFC17">
    <w:name w:val="6960A542A089433B9F7DC9D4D08FFC17"/>
  </w:style>
  <w:style w:type="paragraph" w:customStyle="1" w:styleId="55568144C8404388B6B4E533F5E0E56C">
    <w:name w:val="55568144C8404388B6B4E533F5E0E56C"/>
  </w:style>
  <w:style w:type="character" w:styleId="Textedelespacerserv">
    <w:name w:val="Placeholder Text"/>
    <w:basedOn w:val="Policepardfaut"/>
    <w:uiPriority w:val="99"/>
    <w:semiHidden/>
    <w:rsid w:val="00DD4E9F"/>
    <w:rPr>
      <w:color w:val="808080"/>
    </w:rPr>
  </w:style>
  <w:style w:type="paragraph" w:customStyle="1" w:styleId="3B6DE8026C8042D5ACD2BB37E0405328">
    <w:name w:val="3B6DE8026C8042D5ACD2BB37E0405328"/>
  </w:style>
  <w:style w:type="paragraph" w:customStyle="1" w:styleId="967853DC126E495FB53BC5EF8205A2F3">
    <w:name w:val="967853DC126E495FB53BC5EF8205A2F3"/>
  </w:style>
  <w:style w:type="paragraph" w:customStyle="1" w:styleId="1160C33484D14B0B9B83450246DF343C">
    <w:name w:val="1160C33484D14B0B9B83450246DF343C"/>
  </w:style>
  <w:style w:type="paragraph" w:customStyle="1" w:styleId="1D5703445DD543E5803649ACE77C0D77">
    <w:name w:val="1D5703445DD543E5803649ACE77C0D77"/>
  </w:style>
  <w:style w:type="paragraph" w:customStyle="1" w:styleId="E48575542D07498EBB43AFB72C26257B">
    <w:name w:val="E48575542D07498EBB43AFB72C26257B"/>
  </w:style>
  <w:style w:type="paragraph" w:customStyle="1" w:styleId="3DAF669338374346A0B0BE06BF189FFE">
    <w:name w:val="3DAF669338374346A0B0BE06BF189FFE"/>
  </w:style>
  <w:style w:type="paragraph" w:customStyle="1" w:styleId="F0E4B360F1714930BA58A634D8CFD7CA">
    <w:name w:val="F0E4B360F1714930BA58A634D8CFD7CA"/>
  </w:style>
  <w:style w:type="paragraph" w:customStyle="1" w:styleId="84BBC698922A4EE68B735719A259A5D3">
    <w:name w:val="84BBC698922A4EE68B735719A259A5D3"/>
  </w:style>
  <w:style w:type="paragraph" w:customStyle="1" w:styleId="8776ED88CB5547C4B6CCB46B9177FAFB">
    <w:name w:val="8776ED88CB5547C4B6CCB46B9177FAFB"/>
  </w:style>
  <w:style w:type="paragraph" w:customStyle="1" w:styleId="40ABACA7707B456DA09E738B2AE8EF27">
    <w:name w:val="40ABACA7707B456DA09E738B2AE8EF27"/>
  </w:style>
  <w:style w:type="paragraph" w:customStyle="1" w:styleId="5C542F66B24D4426AE2811CB3492D4A3">
    <w:name w:val="5C542F66B24D4426AE2811CB3492D4A3"/>
  </w:style>
  <w:style w:type="paragraph" w:customStyle="1" w:styleId="0C7A99256CB4491BBEDEEA0B39C933B0">
    <w:name w:val="0C7A99256CB4491BBEDEEA0B39C933B0"/>
  </w:style>
  <w:style w:type="paragraph" w:customStyle="1" w:styleId="952B902653414B31A6C103ADD5B2CC49">
    <w:name w:val="952B902653414B31A6C103ADD5B2CC49"/>
    <w:rsid w:val="00DD4E9F"/>
  </w:style>
  <w:style w:type="paragraph" w:customStyle="1" w:styleId="7A1467FD1EE240EAB1E84A6DFADB324D">
    <w:name w:val="7A1467FD1EE240EAB1E84A6DFADB324D"/>
    <w:rsid w:val="00DD4E9F"/>
  </w:style>
  <w:style w:type="paragraph" w:customStyle="1" w:styleId="9615C76ED8C448B6A1F8153ABA883DA7">
    <w:name w:val="9615C76ED8C448B6A1F8153ABA883DA7"/>
    <w:rsid w:val="00DD4E9F"/>
  </w:style>
  <w:style w:type="paragraph" w:customStyle="1" w:styleId="C5188A9BC55847BBA677EC6E51C75BA8">
    <w:name w:val="C5188A9BC55847BBA677EC6E51C75BA8"/>
    <w:rsid w:val="00DD4E9F"/>
  </w:style>
  <w:style w:type="paragraph" w:customStyle="1" w:styleId="E3855AC645D7437EB5928A3C254E008E">
    <w:name w:val="E3855AC645D7437EB5928A3C254E008E"/>
    <w:rsid w:val="00DD4E9F"/>
  </w:style>
  <w:style w:type="paragraph" w:customStyle="1" w:styleId="B3496C0EBCDE4B0EA524821140CD11B3">
    <w:name w:val="B3496C0EBCDE4B0EA524821140CD11B3"/>
    <w:rsid w:val="00DD4E9F"/>
  </w:style>
  <w:style w:type="paragraph" w:customStyle="1" w:styleId="C96E54493AC741D8BD7FC6C3B936079F">
    <w:name w:val="C96E54493AC741D8BD7FC6C3B936079F"/>
    <w:rsid w:val="00DD4E9F"/>
  </w:style>
  <w:style w:type="paragraph" w:customStyle="1" w:styleId="77391E50D4464D98B836C0C136188CB8">
    <w:name w:val="77391E50D4464D98B836C0C136188CB8"/>
    <w:rsid w:val="00DD4E9F"/>
  </w:style>
  <w:style w:type="paragraph" w:customStyle="1" w:styleId="A4C7114512924A85A0E7014E76E7C400">
    <w:name w:val="A4C7114512924A85A0E7014E76E7C400"/>
    <w:rsid w:val="00DD4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D0489C-9B9E-467D-BFF1-0F4A2314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80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Yohann Jolain</dc:creator>
  <cp:keywords/>
  <cp:lastModifiedBy>JOLAIN Yohann</cp:lastModifiedBy>
  <cp:revision>6</cp:revision>
  <cp:lastPrinted>2004-09-20T22:59:00Z</cp:lastPrinted>
  <dcterms:created xsi:type="dcterms:W3CDTF">2017-06-23T05:42:00Z</dcterms:created>
  <dcterms:modified xsi:type="dcterms:W3CDTF">2017-06-27T05:32:00Z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